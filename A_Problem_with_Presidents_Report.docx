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7E5C" w14:textId="046D3A8A" w:rsidR="00A144D1" w:rsidRDefault="00C15120" w:rsidP="00C804D2">
      <w:pPr>
        <w:pStyle w:val="Title"/>
      </w:pPr>
      <w:sdt>
        <w:sdtPr>
          <w:id w:val="-627929158"/>
          <w:placeholder>
            <w:docPart w:val="54D6D625044D470AACB27F4A4834F995"/>
          </w:placeholder>
          <w15:appearance w15:val="hidden"/>
        </w:sdtPr>
        <w:sdtEndPr/>
        <w:sdtContent>
          <w:r w:rsidR="005F2FEB">
            <w:t>CTSI-IT Pre-Interview Assessment</w:t>
          </w:r>
        </w:sdtContent>
      </w:sdt>
    </w:p>
    <w:p w14:paraId="073C564F" w14:textId="62E906AC" w:rsidR="00C804D2" w:rsidRDefault="00C15120" w:rsidP="00C804D2">
      <w:pPr>
        <w:pStyle w:val="Subtitle"/>
      </w:pPr>
      <w:sdt>
        <w:sdtPr>
          <w:id w:val="2101209209"/>
          <w:placeholder>
            <w:docPart w:val="E9008C4D48864F46A93BDAC3961861F9"/>
          </w:placeholder>
          <w15:appearance w15:val="hidden"/>
        </w:sdtPr>
        <w:sdtEndPr/>
        <w:sdtContent>
          <w:r w:rsidR="005F2FEB">
            <w:t>A Problem with Presidents</w:t>
          </w:r>
        </w:sdtContent>
      </w:sdt>
    </w:p>
    <w:p w14:paraId="30C7C1BB" w14:textId="4CD93321" w:rsidR="00C804D2" w:rsidRDefault="00C15120" w:rsidP="00C804D2">
      <w:pPr>
        <w:pStyle w:val="Author"/>
      </w:pPr>
      <w:sdt>
        <w:sdtPr>
          <w:id w:val="-1294904295"/>
          <w:placeholder>
            <w:docPart w:val="59A4594EB136410EA7F99A57AE200420"/>
          </w:placeholder>
          <w15:appearance w15:val="hidden"/>
        </w:sdtPr>
        <w:sdtEndPr/>
        <w:sdtContent>
          <w:r w:rsidR="005F2FEB">
            <w:t>Ray Opoku</w:t>
          </w:r>
        </w:sdtContent>
      </w:sdt>
    </w:p>
    <w:p w14:paraId="7A600323" w14:textId="1AF3FC75" w:rsidR="00C804D2" w:rsidRPr="00C804D2" w:rsidRDefault="00C15120" w:rsidP="00C804D2">
      <w:pPr>
        <w:pStyle w:val="Author"/>
      </w:pPr>
      <w:sdt>
        <w:sdtPr>
          <w:id w:val="-371924920"/>
          <w:placeholder>
            <w:docPart w:val="0D2995E77E4F47F6B7F0434149EDBC1B"/>
          </w:placeholder>
          <w15:appearance w15:val="hidden"/>
        </w:sdtPr>
        <w:sdtEndPr/>
        <w:sdtContent>
          <w:r w:rsidR="005F2FEB">
            <w:t>May 12, 2022</w:t>
          </w:r>
        </w:sdtContent>
      </w:sdt>
    </w:p>
    <w:p w14:paraId="50655E9C" w14:textId="77777777" w:rsidR="00C804D2" w:rsidRDefault="00C15120" w:rsidP="00C804D2">
      <w:pPr>
        <w:pStyle w:val="AbstractTitle"/>
      </w:pPr>
      <w:sdt>
        <w:sdtPr>
          <w:id w:val="1357470289"/>
          <w:placeholder>
            <w:docPart w:val="0DCBA15B7F2F4358887B4530FD50EB3F"/>
          </w:placeholder>
          <w:showingPlcHdr/>
          <w15:appearance w15:val="hidden"/>
        </w:sdtPr>
        <w:sdtEndPr/>
        <w:sdtContent>
          <w:r w:rsidR="001E0697">
            <w:t>Abstract</w:t>
          </w:r>
        </w:sdtContent>
      </w:sdt>
    </w:p>
    <w:p w14:paraId="551ADC66" w14:textId="7972F25B" w:rsidR="004E6848" w:rsidRDefault="005F2FEB" w:rsidP="00E8649C">
      <w:pPr>
        <w:pStyle w:val="Abstract"/>
      </w:pPr>
      <w:r>
        <w:t xml:space="preserve">Using the </w:t>
      </w:r>
      <w:r w:rsidR="0063519A">
        <w:t>‘</w:t>
      </w:r>
      <w:r>
        <w:t>problem with presidents</w:t>
      </w:r>
      <w:r w:rsidR="0063519A">
        <w:t>’</w:t>
      </w:r>
      <w:r>
        <w:t xml:space="preserve"> dataset, I identified </w:t>
      </w:r>
      <w:r w:rsidR="0063519A">
        <w:t xml:space="preserve">years lived, months lived, and days lived by past and present presidents. Of all </w:t>
      </w:r>
      <w:r>
        <w:t xml:space="preserve">six </w:t>
      </w:r>
      <w:r w:rsidR="0063519A">
        <w:t xml:space="preserve">living </w:t>
      </w:r>
      <w:r>
        <w:t>presidents</w:t>
      </w:r>
      <w:r w:rsidR="0063519A">
        <w:t>, Jimmy Carter is the oldest at 97 years</w:t>
      </w:r>
      <w:r w:rsidR="004E6848">
        <w:t xml:space="preserve"> followed by current president Joe Biden at 79 </w:t>
      </w:r>
      <w:r w:rsidR="003D70A1">
        <w:t xml:space="preserve">and a half </w:t>
      </w:r>
      <w:r w:rsidR="004E6848">
        <w:t>years</w:t>
      </w:r>
      <w:r w:rsidR="003D70A1">
        <w:t xml:space="preserve"> old</w:t>
      </w:r>
      <w:r w:rsidR="004E6848">
        <w:t>.</w:t>
      </w:r>
      <w:r>
        <w:t xml:space="preserve"> </w:t>
      </w:r>
      <w:r w:rsidR="004E6848">
        <w:t xml:space="preserve">John F. Kennedy </w:t>
      </w:r>
      <w:r w:rsidR="003D70A1">
        <w:t>was</w:t>
      </w:r>
      <w:r w:rsidR="004E6848">
        <w:t xml:space="preserve"> the shortest-lived president at 45</w:t>
      </w:r>
      <w:r w:rsidR="003D70A1">
        <w:t xml:space="preserve"> and a half</w:t>
      </w:r>
      <w:r w:rsidR="004E6848">
        <w:t xml:space="preserve"> years. Mean lived days from the set is 26394 days as of today. </w:t>
      </w:r>
    </w:p>
    <w:p w14:paraId="6B4CA07E" w14:textId="77777777" w:rsidR="004E6848" w:rsidRDefault="004E6848" w:rsidP="00E8649C">
      <w:pPr>
        <w:pStyle w:val="Abstract"/>
      </w:pPr>
    </w:p>
    <w:p w14:paraId="54D3429A" w14:textId="5FF821F2" w:rsidR="00060D8F" w:rsidRDefault="00C15120" w:rsidP="008A654D">
      <w:pPr>
        <w:pStyle w:val="Heading1"/>
      </w:pPr>
      <w:sdt>
        <w:sdtPr>
          <w:id w:val="318858447"/>
          <w:placeholder>
            <w:docPart w:val="2F70FA5AF7804B83909999686AC6107C"/>
          </w:placeholder>
          <w15:appearance w15:val="hidden"/>
        </w:sdtPr>
        <w:sdtEndPr/>
        <w:sdtContent>
          <w:r w:rsidR="00080B35">
            <w:t>Introduction</w:t>
          </w:r>
        </w:sdtContent>
      </w:sdt>
    </w:p>
    <w:p w14:paraId="47AEE7A2" w14:textId="498430D8" w:rsidR="00060D8F" w:rsidRPr="00A70274" w:rsidRDefault="003D70A1" w:rsidP="00E8649C">
      <w:r>
        <w:t>This report is an exploratory data analysis using t</w:t>
      </w:r>
      <w:r w:rsidR="00080B35">
        <w:t xml:space="preserve">he </w:t>
      </w:r>
      <w:r>
        <w:t>“</w:t>
      </w:r>
      <w:r w:rsidR="00080B35">
        <w:t>problem with president</w:t>
      </w:r>
      <w:r>
        <w:t>”</w:t>
      </w:r>
      <w:r w:rsidR="00080B35">
        <w:t xml:space="preserve"> data </w:t>
      </w:r>
      <w:r>
        <w:t xml:space="preserve">which </w:t>
      </w:r>
      <w:r w:rsidR="00080B35">
        <w:t xml:space="preserve">contains information </w:t>
      </w:r>
      <w:r>
        <w:t>birth and death dates as well as location of</w:t>
      </w:r>
      <w:r w:rsidR="00080B35">
        <w:t xml:space="preserve"> all US presidents. </w:t>
      </w:r>
      <w:r w:rsidR="00E8649C">
        <w:t xml:space="preserve">This is the </w:t>
      </w:r>
      <w:r w:rsidR="00E8649C" w:rsidRPr="008E1078">
        <w:rPr>
          <w:color w:val="164592"/>
        </w:rPr>
        <w:t>Word</w:t>
      </w:r>
      <w:r w:rsidR="00E8649C" w:rsidRPr="008E1078">
        <w:rPr>
          <w:color w:val="164592"/>
          <w:spacing w:val="-40"/>
        </w:rPr>
        <w:t>T</w:t>
      </w:r>
      <w:r w:rsidR="00E8649C" w:rsidRPr="008E1078">
        <w:rPr>
          <w:caps/>
          <w:color w:val="164592"/>
          <w:spacing w:val="-40"/>
          <w:position w:val="-4"/>
        </w:rPr>
        <w:t>e</w:t>
      </w:r>
      <w:r w:rsidR="00E8649C" w:rsidRPr="008E1078">
        <w:rPr>
          <w:color w:val="164592"/>
        </w:rPr>
        <w:t>X</w:t>
      </w:r>
      <w:r w:rsidR="00E8649C">
        <w:t xml:space="preserve"> template.  Click any region to start creating your document.  Type </w:t>
      </w:r>
      <w:r w:rsidR="00E8649C">
        <w:rPr>
          <w:rStyle w:val="InlineCode"/>
        </w:rPr>
        <w:t>Ctrl+Shift+S</w:t>
      </w:r>
      <w:r w:rsidR="00E8649C">
        <w:t xml:space="preserve"> to quickly switch styles.  You can create headers with the </w:t>
      </w:r>
      <w:r w:rsidR="00E8649C">
        <w:rPr>
          <w:rStyle w:val="InlineCode"/>
        </w:rPr>
        <w:t>H1</w:t>
      </w:r>
      <w:r w:rsidR="00E8649C">
        <w:t xml:space="preserve">, </w:t>
      </w:r>
      <w:r w:rsidR="00E8649C">
        <w:rPr>
          <w:rStyle w:val="InlineCode"/>
        </w:rPr>
        <w:t>H2</w:t>
      </w:r>
      <w:r w:rsidR="00E8649C">
        <w:t xml:space="preserve">, and </w:t>
      </w:r>
      <w:r w:rsidR="00E8649C">
        <w:rPr>
          <w:rStyle w:val="InlineCode"/>
        </w:rPr>
        <w:t>H4</w:t>
      </w:r>
      <w:r w:rsidR="00E8649C">
        <w:t xml:space="preserve"> styles.  Clear styles by reverting to the </w:t>
      </w:r>
      <w:r w:rsidR="00E8649C">
        <w:rPr>
          <w:rStyle w:val="InlineCode"/>
        </w:rPr>
        <w:t>Normal</w:t>
      </w:r>
      <w:r w:rsidR="00E8649C">
        <w:t xml:space="preserve"> style.</w:t>
      </w:r>
    </w:p>
    <w:p w14:paraId="1BF91BF4" w14:textId="77777777" w:rsidR="00B26BA2" w:rsidRDefault="00C15120" w:rsidP="00B26BA2">
      <w:pPr>
        <w:pStyle w:val="Heading2"/>
      </w:pPr>
      <w:sdt>
        <w:sdtPr>
          <w:id w:val="-1059167905"/>
          <w:placeholder>
            <w:docPart w:val="43D5D73777834019B6EEB51489FC4466"/>
          </w:placeholder>
          <w:showingPlcHdr/>
          <w15:appearance w15:val="hidden"/>
        </w:sdtPr>
        <w:sdtEndPr/>
        <w:sdtContent>
          <w:r w:rsidR="001E0697">
            <w:t>Subsection Heading</w:t>
          </w:r>
        </w:sdtContent>
      </w:sdt>
    </w:p>
    <w:p w14:paraId="3EB21AE9" w14:textId="77777777" w:rsidR="00B26BA2" w:rsidRDefault="00C15120" w:rsidP="00B26BA2">
      <w:pPr>
        <w:rPr>
          <w:rFonts w:ascii="Courier New" w:hAnsi="Courier New" w:cs="Courier New"/>
        </w:rPr>
      </w:pPr>
      <w:sdt>
        <w:sdtPr>
          <w:id w:val="311139533"/>
          <w:placeholder>
            <w:docPart w:val="535F005E38064BA787149331C4260068"/>
          </w:placeholder>
          <w:showingPlcHdr/>
          <w15:appearance w15:val="hidden"/>
        </w:sdtPr>
        <w:sdtEndPr/>
        <w:sdtContent>
          <w:r w:rsidR="001E0697" w:rsidRPr="001E0697">
            <w:rPr>
              <w:rStyle w:val="Proof"/>
            </w:rPr>
            <w:t>Proof.</w:t>
          </w:r>
        </w:sdtContent>
      </w:sdt>
      <w:r w:rsidR="00A70274">
        <w:t xml:space="preserve">  </w:t>
      </w:r>
      <w:r w:rsidR="00E8649C">
        <w:t xml:space="preserve">You can start a proof using the </w:t>
      </w:r>
      <w:r w:rsidR="00E8649C">
        <w:rPr>
          <w:rStyle w:val="InlineCode"/>
        </w:rPr>
        <w:t>proof</w:t>
      </w:r>
      <w:r w:rsidR="00E8649C">
        <w:t xml:space="preserve"> style.  Inline styles must be cleared using </w:t>
      </w:r>
      <w:r w:rsidR="00E8649C">
        <w:rPr>
          <w:rStyle w:val="InlineCode"/>
        </w:rPr>
        <w:t>Ctrl+Shift+Z</w:t>
      </w:r>
      <w:r w:rsidR="00E8649C">
        <w:t xml:space="preserve">.  You can add </w:t>
      </w:r>
      <w:r w:rsidR="00E8649C">
        <w:rPr>
          <w:rStyle w:val="InlineCode"/>
        </w:rPr>
        <w:t>Inline Code</w:t>
      </w:r>
      <w:r w:rsidR="00E8649C">
        <w:t xml:space="preserve"> similarly.  If you have added the AutoCorrect entries, end a proof by pressing </w:t>
      </w:r>
      <w:r w:rsidR="00E8649C">
        <w:rPr>
          <w:rStyle w:val="InlineCode"/>
        </w:rPr>
        <w:t>tab</w:t>
      </w:r>
      <w:r w:rsidR="00E8649C">
        <w:t xml:space="preserve"> and </w:t>
      </w:r>
      <w:r w:rsidR="00E8649C">
        <w:rPr>
          <w:rStyle w:val="InlineCode"/>
        </w:rPr>
        <w:t>\qed</w:t>
      </w:r>
      <w:r w:rsidR="00E8649C">
        <w:t xml:space="preserve"> to add a box.</w:t>
      </w:r>
      <w:r w:rsidR="00A70274">
        <w:tab/>
      </w:r>
      <w:r w:rsidR="00A70274">
        <w:rPr>
          <w:rFonts w:ascii="Courier New" w:hAnsi="Courier New" w:cs="Courier New"/>
        </w:rPr>
        <w:t>□</w:t>
      </w:r>
    </w:p>
    <w:p w14:paraId="51BF2A1F" w14:textId="77777777" w:rsidR="00D60E87" w:rsidRDefault="00D60E87" w:rsidP="00B26BA2">
      <w:r>
        <w:t>You can double-click the space between pages if you want to hide the margins while editing.</w:t>
      </w:r>
    </w:p>
    <w:p w14:paraId="2DBFBA0F" w14:textId="77777777" w:rsidR="00A70274" w:rsidRDefault="00C15120" w:rsidP="002942EA">
      <w:pPr>
        <w:pStyle w:val="Heading2"/>
      </w:pPr>
      <w:sdt>
        <w:sdtPr>
          <w:id w:val="-1374920471"/>
          <w:placeholder>
            <w:docPart w:val="9DEBE349BBDD4E27B5C82B5826D2F5E9"/>
          </w:placeholder>
          <w:showingPlcHdr/>
          <w15:appearance w15:val="hidden"/>
        </w:sdtPr>
        <w:sdtEndPr/>
        <w:sdtContent>
          <w:r w:rsidR="001E0697">
            <w:t>Next Subsection</w:t>
          </w:r>
        </w:sdtContent>
      </w:sdt>
    </w:p>
    <w:p w14:paraId="2F51A046" w14:textId="77777777" w:rsidR="002942EA" w:rsidRDefault="00E8649C" w:rsidP="002942EA">
      <w:pPr>
        <w:rPr>
          <w:rFonts w:eastAsiaTheme="minorEastAsia"/>
        </w:rPr>
      </w:pPr>
      <w:r>
        <w:t xml:space="preserve">Press </w:t>
      </w:r>
      <w:r>
        <w:rPr>
          <w:rStyle w:val="InlineCode"/>
        </w:rPr>
        <w:t>Alt+=</w:t>
      </w:r>
      <w:r>
        <w:t xml:space="preserve"> to enter math mode.  Math can be inserted inline or on a new line.  Many </w:t>
      </w:r>
      <w:r w:rsidRPr="00A75018">
        <w:rPr>
          <w:spacing w:val="-66"/>
        </w:rPr>
        <w:t>L</w:t>
      </w:r>
      <w:r w:rsidRPr="00A75018">
        <w:rPr>
          <w:caps/>
          <w:spacing w:val="-20"/>
          <w:position w:val="4"/>
          <w:sz w:val="14"/>
        </w:rPr>
        <w:t>a</w:t>
      </w:r>
      <w:r w:rsidRPr="00A75018">
        <w:rPr>
          <w:spacing w:val="-40"/>
        </w:rPr>
        <w:t>T</w:t>
      </w:r>
      <w:r w:rsidRPr="00A75018">
        <w:rPr>
          <w:caps/>
          <w:spacing w:val="-40"/>
          <w:position w:val="-4"/>
        </w:rPr>
        <w:t>e</w:t>
      </w:r>
      <w:r w:rsidRPr="00A75018">
        <w:t>X</w:t>
      </w:r>
      <w:r>
        <w:t xml:space="preserve"> commands are supported.  Parentheses are used for grouping instead of curly braces.  </w:t>
      </w:r>
      <m:oMath>
        <m:r>
          <w:rPr>
            <w:rFonts w:ascii="Latin Modern Math" w:hAnsi="Latin Modern Math"/>
          </w:rPr>
          <m:t>∀x, 0⋅x=0</m:t>
        </m:r>
      </m:oMath>
      <w:r>
        <w:rPr>
          <w:rFonts w:eastAsiaTheme="minorEastAsia"/>
        </w:rPr>
        <w:t>.</w:t>
      </w:r>
    </w:p>
    <w:p w14:paraId="697E7A90" w14:textId="77777777" w:rsidR="00C0136A" w:rsidRDefault="00C15120" w:rsidP="007F2F27">
      <w:pPr>
        <w:spacing w:line="240" w:lineRule="auto"/>
        <w:rPr>
          <w:rFonts w:ascii="Latin Modern Math" w:hAnsi="Latin Modern Math"/>
          <w:oMath/>
        </w:rPr>
      </w:pPr>
      <m:oMathPara>
        <m:oMath>
          <m:nary>
            <m:naryPr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3</m:t>
              </m:r>
            </m:sub>
            <m:sup>
              <m:r>
                <w:rPr>
                  <w:rFonts w:ascii="Latin Modern Math" w:hAnsi="Latin Modern Math"/>
                </w:rPr>
                <m:t>4</m:t>
              </m:r>
            </m:sup>
            <m:e>
              <m:r>
                <w:rPr>
                  <w:rFonts w:ascii="Latin Modern Math" w:hAnsi="Latin Modern Math"/>
                </w:rPr>
                <m:t>2x+2x</m:t>
              </m:r>
            </m:e>
          </m:nary>
          <m:r>
            <m:rPr>
              <m:aln/>
            </m:rPr>
            <w:rPr>
              <w:rFonts w:ascii="Latin Modern Math" w:hAnsi="Latin Modern Math"/>
            </w:rPr>
            <m:t>=</m:t>
          </m:r>
          <m:nary>
            <m:naryPr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3</m:t>
              </m:r>
            </m:sub>
            <m:sup>
              <m:r>
                <w:rPr>
                  <w:rFonts w:ascii="Latin Modern Math" w:hAnsi="Latin Modern Math"/>
                </w:rPr>
                <m:t>4</m:t>
              </m:r>
            </m:sup>
            <m:e>
              <m:r>
                <w:rPr>
                  <w:rFonts w:ascii="Latin Modern Math" w:hAnsi="Latin Modern Math"/>
                </w:rPr>
                <m:t>4x</m:t>
              </m:r>
            </m:e>
          </m:nary>
        </m:oMath>
      </m:oMathPara>
    </w:p>
    <w:p w14:paraId="3430DE0D" w14:textId="77777777" w:rsidR="007F2F27" w:rsidRPr="007F2F27" w:rsidRDefault="00AF62F2" w:rsidP="007F2F27">
      <w:pPr>
        <w:spacing w:line="24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sSubSup>
            <m:sSubSupPr>
              <m:ctrlPr>
                <w:rPr>
                  <w:rFonts w:ascii="Latin Modern Math" w:hAnsi="Latin Modern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Latin Modern Math" w:hAnsi="Latin Modern Math"/>
                </w:rPr>
                <m:t>3</m:t>
              </m:r>
            </m:sub>
            <m:sup>
              <m:r>
                <w:rPr>
                  <w:rFonts w:ascii="Latin Modern Math" w:hAnsi="Latin Modern Math"/>
                </w:rPr>
                <m:t>4</m:t>
              </m:r>
            </m:sup>
          </m:sSubSup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=32-18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=14</m:t>
          </m:r>
        </m:oMath>
      </m:oMathPara>
    </w:p>
    <w:p w14:paraId="51C3563D" w14:textId="77777777" w:rsidR="007F2F27" w:rsidRDefault="00C15120" w:rsidP="003A604E">
      <w:pPr>
        <w:pStyle w:val="Heading1"/>
      </w:pPr>
      <w:sdt>
        <w:sdtPr>
          <w:id w:val="2045474776"/>
          <w:placeholder>
            <w:docPart w:val="A429935D18564C26A1C50F5E220E3C5F"/>
          </w:placeholder>
          <w:showingPlcHdr/>
          <w15:appearance w15:val="hidden"/>
        </w:sdtPr>
        <w:sdtEndPr/>
        <w:sdtContent>
          <w:r w:rsidR="001E0697">
            <w:t>Header</w:t>
          </w:r>
        </w:sdtContent>
      </w:sdt>
    </w:p>
    <w:p w14:paraId="4DD040DE" w14:textId="77777777" w:rsidR="003A604E" w:rsidRDefault="00E8649C" w:rsidP="003A604E">
      <w:r>
        <w:t>Insert code blocks using the Source Code style.</w:t>
      </w:r>
    </w:p>
    <w:p w14:paraId="49557544" w14:textId="77777777" w:rsidR="00E8649C" w:rsidRDefault="00E8649C" w:rsidP="00E8649C">
      <w:pPr>
        <w:pStyle w:val="SourceCode"/>
      </w:pPr>
      <w:r>
        <w:t>def M_HALTS(&lt;M,x&gt;):</w:t>
      </w:r>
    </w:p>
    <w:p w14:paraId="6E808BC4" w14:textId="77777777" w:rsidR="00E8649C" w:rsidRDefault="00E8649C" w:rsidP="00E8649C">
      <w:pPr>
        <w:pStyle w:val="SourceCode"/>
      </w:pPr>
      <w:r>
        <w:t xml:space="preserve">     def helper(y):</w:t>
      </w:r>
    </w:p>
    <w:p w14:paraId="547EC4C7" w14:textId="77777777" w:rsidR="00E8649C" w:rsidRDefault="00E8649C" w:rsidP="00E8649C">
      <w:pPr>
        <w:pStyle w:val="SourceCode"/>
      </w:pPr>
      <w:r>
        <w:t xml:space="preserve">         run M(x)</w:t>
      </w:r>
    </w:p>
    <w:p w14:paraId="1E4FF9C3" w14:textId="77777777" w:rsidR="00E8649C" w:rsidRDefault="00E8649C" w:rsidP="00E8649C">
      <w:pPr>
        <w:pStyle w:val="SourceCode"/>
      </w:pPr>
      <w:r>
        <w:t xml:space="preserve">         accept</w:t>
      </w:r>
    </w:p>
    <w:p w14:paraId="7D2D5DCA" w14:textId="77777777" w:rsidR="00D60E87" w:rsidRDefault="00E8649C" w:rsidP="00E8649C">
      <w:pPr>
        <w:pStyle w:val="SourceCode"/>
      </w:pPr>
      <w:r>
        <w:t xml:space="preserve">     return M_ACCEPT(helper, </w:t>
      </w:r>
      <w:r w:rsidRPr="00401834">
        <w:rPr>
          <w:rFonts w:ascii="Courier New" w:hAnsi="Courier New" w:cs="Courier New"/>
        </w:rPr>
        <w:t>ϵ</w:t>
      </w:r>
      <w:r>
        <w:rPr>
          <w:rFonts w:eastAsiaTheme="minorEastAsia"/>
        </w:rPr>
        <w:t>)</w:t>
      </w:r>
    </w:p>
    <w:p w14:paraId="5074182D" w14:textId="77777777" w:rsidR="003A604E" w:rsidRDefault="00E8649C" w:rsidP="00D60E87">
      <w:r>
        <w:t>Enter normal mode to leave the code block.</w:t>
      </w:r>
    </w:p>
    <w:p w14:paraId="10D051B0" w14:textId="77777777" w:rsidR="003A604E" w:rsidRDefault="00C15120" w:rsidP="003A604E">
      <w:pPr>
        <w:pStyle w:val="Heading2"/>
      </w:pPr>
      <w:sdt>
        <w:sdtPr>
          <w:id w:val="263038260"/>
          <w:placeholder>
            <w:docPart w:val="1CD46366EAE644DF880C98B9515511BE"/>
          </w:placeholder>
          <w:showingPlcHdr/>
          <w15:appearance w15:val="hidden"/>
        </w:sdtPr>
        <w:sdtEndPr/>
        <w:sdtContent>
          <w:r w:rsidR="001E0697">
            <w:t>Subsection</w:t>
          </w:r>
        </w:sdtContent>
      </w:sdt>
    </w:p>
    <w:p w14:paraId="22DA9086" w14:textId="77777777" w:rsidR="003A604E" w:rsidRDefault="00E8649C" w:rsidP="003A604E">
      <w:r>
        <w:t xml:space="preserve">Add footnotes from the reference tab or with </w:t>
      </w:r>
      <w:r>
        <w:rPr>
          <w:rStyle w:val="InlineCode"/>
        </w:rPr>
        <w:t>Alt+Ctrl+F</w:t>
      </w:r>
      <w:r>
        <w:t>.</w:t>
      </w:r>
      <w:r>
        <w:rPr>
          <w:rStyle w:val="FootnoteReference"/>
        </w:rPr>
        <w:footnoteReference w:id="2"/>
      </w:r>
    </w:p>
    <w:p w14:paraId="35E73860" w14:textId="77777777" w:rsidR="00814777" w:rsidRDefault="00E8649C" w:rsidP="003A604E">
      <w:r>
        <w:t xml:space="preserve">If installed, the </w:t>
      </w:r>
      <w:r w:rsidRPr="008E1078">
        <w:rPr>
          <w:color w:val="164592"/>
        </w:rPr>
        <w:t>Word</w:t>
      </w:r>
      <w:r w:rsidRPr="008E1078">
        <w:rPr>
          <w:color w:val="164592"/>
          <w:spacing w:val="-40"/>
        </w:rPr>
        <w:t>T</w:t>
      </w:r>
      <w:r w:rsidRPr="008E1078">
        <w:rPr>
          <w:caps/>
          <w:color w:val="164592"/>
          <w:spacing w:val="-40"/>
          <w:position w:val="-4"/>
        </w:rPr>
        <w:t>e</w:t>
      </w:r>
      <w:r w:rsidRPr="008E1078">
        <w:rPr>
          <w:color w:val="164592"/>
        </w:rPr>
        <w:t>X</w:t>
      </w:r>
      <w:r>
        <w:t xml:space="preserve"> plugin can convert between </w:t>
      </w:r>
      <w:r w:rsidRPr="008E1078">
        <w:rPr>
          <w:color w:val="164592"/>
        </w:rPr>
        <w:t>Word</w:t>
      </w:r>
      <w:r w:rsidRPr="008E1078">
        <w:rPr>
          <w:color w:val="164592"/>
          <w:spacing w:val="-40"/>
        </w:rPr>
        <w:t>T</w:t>
      </w:r>
      <w:r w:rsidRPr="008E1078">
        <w:rPr>
          <w:caps/>
          <w:color w:val="164592"/>
          <w:spacing w:val="-40"/>
          <w:position w:val="-4"/>
        </w:rPr>
        <w:t>e</w:t>
      </w:r>
      <w:r w:rsidRPr="008E1078">
        <w:rPr>
          <w:color w:val="164592"/>
        </w:rPr>
        <w:t>X</w:t>
      </w:r>
      <w:r>
        <w:t xml:space="preserve"> and </w:t>
      </w:r>
      <w:r w:rsidRPr="00A75018">
        <w:rPr>
          <w:spacing w:val="-66"/>
        </w:rPr>
        <w:t>L</w:t>
      </w:r>
      <w:r w:rsidRPr="00A75018">
        <w:rPr>
          <w:caps/>
          <w:spacing w:val="-20"/>
          <w:position w:val="4"/>
          <w:sz w:val="14"/>
        </w:rPr>
        <w:t>a</w:t>
      </w:r>
      <w:r w:rsidRPr="00A75018">
        <w:rPr>
          <w:spacing w:val="-40"/>
        </w:rPr>
        <w:t>T</w:t>
      </w:r>
      <w:r w:rsidRPr="00A75018">
        <w:rPr>
          <w:caps/>
          <w:spacing w:val="-40"/>
          <w:position w:val="-4"/>
        </w:rPr>
        <w:t>e</w:t>
      </w:r>
      <w:r w:rsidRPr="00A75018">
        <w:t>X</w:t>
      </w:r>
      <w:r>
        <w:t>.  Conversions are available in the Add-ins tab of the ribbon and from the save/open dialogs.  Pandoc is required for this.</w:t>
      </w:r>
      <w:r w:rsidR="00D60E87">
        <w:t xml:space="preserve">  </w:t>
      </w:r>
      <w:hyperlink r:id="rId8" w:history="1">
        <w:r w:rsidR="00D60E87" w:rsidRPr="00512BBC">
          <w:rPr>
            <w:rStyle w:val="Hyperlink"/>
          </w:rPr>
          <w:t>https://pandoc.org/</w:t>
        </w:r>
      </w:hyperlink>
    </w:p>
    <w:p w14:paraId="026A9099" w14:textId="77777777" w:rsidR="00DE6579" w:rsidRDefault="00C15120" w:rsidP="00DE6579">
      <w:pPr>
        <w:pStyle w:val="Heading3"/>
      </w:pPr>
      <w:sdt>
        <w:sdtPr>
          <w:id w:val="1955199582"/>
          <w:placeholder>
            <w:docPart w:val="B7316097583D4D09B9072A910552AEB9"/>
          </w:placeholder>
          <w:showingPlcHdr/>
          <w15:appearance w15:val="hidden"/>
        </w:sdtPr>
        <w:sdtEndPr/>
        <w:sdtContent>
          <w:r w:rsidR="001E0697">
            <w:t>Subsubsection</w:t>
          </w:r>
        </w:sdtContent>
      </w:sdt>
    </w:p>
    <w:p w14:paraId="4D39E944" w14:textId="77777777" w:rsidR="001E0697" w:rsidRDefault="00E8649C" w:rsidP="00DE6579">
      <w:r>
        <w:t xml:space="preserve">Always use the </w:t>
      </w:r>
      <w:r>
        <w:rPr>
          <w:rFonts w:ascii="LM Sans 10" w:hAnsi="LM Sans 10"/>
        </w:rPr>
        <w:t>Microsoft Print to PDF</w:t>
      </w:r>
      <w:r>
        <w:t xml:space="preserve"> printer to export to PDF.  The built-in export option does not embed fonts correctly.</w:t>
      </w:r>
    </w:p>
    <w:p w14:paraId="41B6AB93" w14:textId="77777777" w:rsidR="00C111DC" w:rsidRDefault="00C111DC" w:rsidP="00DE6579">
      <w:r>
        <w:t>The Enumerate and Itemize styles add lists</w:t>
      </w:r>
    </w:p>
    <w:p w14:paraId="17E0F707" w14:textId="77777777" w:rsidR="00C111DC" w:rsidRDefault="00C111DC" w:rsidP="00C111DC">
      <w:pPr>
        <w:pStyle w:val="ListParagraph"/>
        <w:numPr>
          <w:ilvl w:val="0"/>
          <w:numId w:val="33"/>
        </w:numPr>
      </w:pPr>
      <w:r>
        <w:t>This list uses enumerate</w:t>
      </w:r>
    </w:p>
    <w:p w14:paraId="2C718C1B" w14:textId="77777777" w:rsidR="00C111DC" w:rsidRDefault="00751AA6" w:rsidP="00C111DC">
      <w:pPr>
        <w:pStyle w:val="ListParagraph"/>
        <w:numPr>
          <w:ilvl w:val="1"/>
          <w:numId w:val="33"/>
        </w:numPr>
      </w:pPr>
      <w:r>
        <w:t>It creates a multilevel list</w:t>
      </w:r>
    </w:p>
    <w:p w14:paraId="1B18A301" w14:textId="77777777" w:rsidR="00751AA6" w:rsidRDefault="00751AA6" w:rsidP="00751AA6">
      <w:pPr>
        <w:pStyle w:val="ListParagraph"/>
        <w:numPr>
          <w:ilvl w:val="2"/>
          <w:numId w:val="33"/>
        </w:numPr>
      </w:pPr>
      <w:r>
        <w:lastRenderedPageBreak/>
        <w:t>Tab increases the indent level</w:t>
      </w:r>
    </w:p>
    <w:p w14:paraId="1B3223E0" w14:textId="77777777" w:rsidR="00751AA6" w:rsidRDefault="00751AA6" w:rsidP="00751AA6">
      <w:pPr>
        <w:pStyle w:val="ListParagraph"/>
        <w:numPr>
          <w:ilvl w:val="1"/>
          <w:numId w:val="33"/>
        </w:numPr>
      </w:pPr>
      <w:r w:rsidRPr="00751AA6">
        <w:rPr>
          <w:rStyle w:val="InlineCode"/>
        </w:rPr>
        <w:t>Shift+tab</w:t>
      </w:r>
      <w:r>
        <w:t xml:space="preserve"> decreases the level.</w:t>
      </w:r>
    </w:p>
    <w:p w14:paraId="6D96F8ED" w14:textId="77777777" w:rsidR="00751AA6" w:rsidRDefault="00751AA6" w:rsidP="00751AA6">
      <w:r>
        <w:t xml:space="preserve">The Normal style </w:t>
      </w:r>
      <w:r w:rsidR="00AB25FB">
        <w:t>exits</w:t>
      </w:r>
      <w:r>
        <w:t xml:space="preserve"> the list</w:t>
      </w:r>
    </w:p>
    <w:p w14:paraId="53D890E9" w14:textId="77777777" w:rsidR="00751AA6" w:rsidRDefault="00751AA6" w:rsidP="00751AA6">
      <w:pPr>
        <w:pStyle w:val="ListParagraph"/>
        <w:numPr>
          <w:ilvl w:val="0"/>
          <w:numId w:val="34"/>
        </w:numPr>
      </w:pPr>
      <w:r>
        <w:t>Itemize creates a bulleted list</w:t>
      </w:r>
    </w:p>
    <w:p w14:paraId="363C1B61" w14:textId="77777777" w:rsidR="00751AA6" w:rsidRDefault="00751AA6" w:rsidP="00751AA6">
      <w:pPr>
        <w:pStyle w:val="ListParagraph"/>
        <w:numPr>
          <w:ilvl w:val="1"/>
          <w:numId w:val="34"/>
        </w:numPr>
      </w:pPr>
      <w:r>
        <w:t>It also supports multiple levels</w:t>
      </w:r>
    </w:p>
    <w:p w14:paraId="3AF31ED2" w14:textId="77777777" w:rsidR="00751216" w:rsidRPr="00DE6579" w:rsidRDefault="00751216" w:rsidP="00751216">
      <w:r>
        <w:t xml:space="preserve">Visit </w:t>
      </w:r>
      <w:hyperlink r:id="rId9" w:history="1">
        <w:r w:rsidRPr="00466F54">
          <w:rPr>
            <w:rStyle w:val="Hyperlink"/>
          </w:rPr>
          <w:t>http://www.tomwildenhain.com/wordtex</w:t>
        </w:r>
      </w:hyperlink>
      <w:r>
        <w:t xml:space="preserve"> to check for updates.</w:t>
      </w:r>
    </w:p>
    <w:sectPr w:rsidR="00751216" w:rsidRPr="00DE6579" w:rsidSect="00C0136A">
      <w:footerReference w:type="default" r:id="rId10"/>
      <w:pgSz w:w="12240" w:h="15840"/>
      <w:pgMar w:top="1440" w:right="2880" w:bottom="1440" w:left="2880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08FA1" w14:textId="77777777" w:rsidR="00C15120" w:rsidRDefault="00C15120" w:rsidP="00F95255">
      <w:r>
        <w:separator/>
      </w:r>
    </w:p>
  </w:endnote>
  <w:endnote w:type="continuationSeparator" w:id="0">
    <w:p w14:paraId="6EE6E599" w14:textId="77777777" w:rsidR="00C15120" w:rsidRDefault="00C15120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B9E7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5550" w14:textId="77777777" w:rsidR="00C15120" w:rsidRPr="00266D36" w:rsidRDefault="00C15120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294F8101" w14:textId="77777777" w:rsidR="00C15120" w:rsidRDefault="00C15120" w:rsidP="00F95255">
      <w:r>
        <w:continuationSeparator/>
      </w:r>
    </w:p>
  </w:footnote>
  <w:footnote w:type="continuationNotice" w:id="1">
    <w:p w14:paraId="3CB08E7D" w14:textId="77777777" w:rsidR="00C15120" w:rsidRDefault="00C15120">
      <w:pPr>
        <w:spacing w:before="0" w:after="0" w:line="240" w:lineRule="auto"/>
      </w:pPr>
    </w:p>
  </w:footnote>
  <w:footnote w:id="2">
    <w:p w14:paraId="6D0FCD45" w14:textId="77777777" w:rsidR="00E8649C" w:rsidRDefault="00E8649C" w:rsidP="00E8649C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NbA0MzQyMTC2MDFT0lEKTi0uzszPAykwrAUA3uMOcSwAAAA="/>
  </w:docVars>
  <w:rsids>
    <w:rsidRoot w:val="005F2FEB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80B35"/>
    <w:rsid w:val="00093E6B"/>
    <w:rsid w:val="00095578"/>
    <w:rsid w:val="000D4A65"/>
    <w:rsid w:val="000E1125"/>
    <w:rsid w:val="000E3162"/>
    <w:rsid w:val="000F1988"/>
    <w:rsid w:val="000F39FA"/>
    <w:rsid w:val="001104BB"/>
    <w:rsid w:val="00134007"/>
    <w:rsid w:val="00146E32"/>
    <w:rsid w:val="001508E1"/>
    <w:rsid w:val="00154D1E"/>
    <w:rsid w:val="001765C9"/>
    <w:rsid w:val="00181923"/>
    <w:rsid w:val="00193D99"/>
    <w:rsid w:val="00195655"/>
    <w:rsid w:val="001A0D54"/>
    <w:rsid w:val="001A50E8"/>
    <w:rsid w:val="001C5AC3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7288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D70A1"/>
    <w:rsid w:val="003E2C91"/>
    <w:rsid w:val="004017E6"/>
    <w:rsid w:val="00401834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E6848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4D90"/>
    <w:rsid w:val="005655A8"/>
    <w:rsid w:val="00567772"/>
    <w:rsid w:val="00573F65"/>
    <w:rsid w:val="00581F70"/>
    <w:rsid w:val="00590D07"/>
    <w:rsid w:val="005C26B0"/>
    <w:rsid w:val="005D68B9"/>
    <w:rsid w:val="005E051A"/>
    <w:rsid w:val="005E3CD7"/>
    <w:rsid w:val="005E4867"/>
    <w:rsid w:val="005F2FEB"/>
    <w:rsid w:val="005F5915"/>
    <w:rsid w:val="00601FA3"/>
    <w:rsid w:val="00615E80"/>
    <w:rsid w:val="00623814"/>
    <w:rsid w:val="0063519A"/>
    <w:rsid w:val="00635D4E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712366"/>
    <w:rsid w:val="00727BC4"/>
    <w:rsid w:val="00727CBC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B2249"/>
    <w:rsid w:val="007D463C"/>
    <w:rsid w:val="007F2F27"/>
    <w:rsid w:val="007F5476"/>
    <w:rsid w:val="00814777"/>
    <w:rsid w:val="008217B3"/>
    <w:rsid w:val="00824069"/>
    <w:rsid w:val="00882F9C"/>
    <w:rsid w:val="00891B45"/>
    <w:rsid w:val="00892550"/>
    <w:rsid w:val="008A3368"/>
    <w:rsid w:val="008A55A8"/>
    <w:rsid w:val="008A56F7"/>
    <w:rsid w:val="008A654D"/>
    <w:rsid w:val="008B47E0"/>
    <w:rsid w:val="008C6F4B"/>
    <w:rsid w:val="008D2C2C"/>
    <w:rsid w:val="008D6863"/>
    <w:rsid w:val="008E1CF8"/>
    <w:rsid w:val="0090445E"/>
    <w:rsid w:val="009133D6"/>
    <w:rsid w:val="00923E96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1EB"/>
    <w:rsid w:val="00A144D1"/>
    <w:rsid w:val="00A17C26"/>
    <w:rsid w:val="00A20262"/>
    <w:rsid w:val="00A32984"/>
    <w:rsid w:val="00A509AA"/>
    <w:rsid w:val="00A67452"/>
    <w:rsid w:val="00A70274"/>
    <w:rsid w:val="00A7608A"/>
    <w:rsid w:val="00A922F9"/>
    <w:rsid w:val="00AA11C5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82E41"/>
    <w:rsid w:val="00B86B75"/>
    <w:rsid w:val="00B955E5"/>
    <w:rsid w:val="00B97119"/>
    <w:rsid w:val="00BB611A"/>
    <w:rsid w:val="00BC48D5"/>
    <w:rsid w:val="00C0136A"/>
    <w:rsid w:val="00C111DC"/>
    <w:rsid w:val="00C15120"/>
    <w:rsid w:val="00C26B72"/>
    <w:rsid w:val="00C36279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72CD"/>
    <w:rsid w:val="00CD5E3C"/>
    <w:rsid w:val="00CF57EF"/>
    <w:rsid w:val="00CF5891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121C9"/>
    <w:rsid w:val="00E20672"/>
    <w:rsid w:val="00E315A3"/>
    <w:rsid w:val="00E41067"/>
    <w:rsid w:val="00E675E4"/>
    <w:rsid w:val="00E83EFE"/>
    <w:rsid w:val="00E859B2"/>
    <w:rsid w:val="00E8649C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6A9D1"/>
  <w15:docId w15:val="{FE031BD0-3116-4096-8CAD-612E602F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omwildenhain.com/wordte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nd.opoku\Documents\Custom%20Office%20Templates\WordTeX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6D625044D470AACB27F4A4834F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AEC68-0D64-4794-8244-BE8A7C2D95BC}"/>
      </w:docPartPr>
      <w:docPartBody>
        <w:p w:rsidR="00000000" w:rsidRDefault="00B25020">
          <w:pPr>
            <w:pStyle w:val="54D6D625044D470AACB27F4A4834F995"/>
          </w:pPr>
          <w:r>
            <w:t>WordTeX Template Version 1.0</w:t>
          </w:r>
        </w:p>
      </w:docPartBody>
    </w:docPart>
    <w:docPart>
      <w:docPartPr>
        <w:name w:val="E9008C4D48864F46A93BDAC396186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4D36-3DD3-490A-81F5-84E70298C4F1}"/>
      </w:docPartPr>
      <w:docPartBody>
        <w:p w:rsidR="00000000" w:rsidRDefault="00B25020">
          <w:pPr>
            <w:pStyle w:val="E9008C4D48864F46A93BDAC3961861F9"/>
          </w:pPr>
          <w:r>
            <w:t>Subtitle</w:t>
          </w:r>
        </w:p>
      </w:docPartBody>
    </w:docPart>
    <w:docPart>
      <w:docPartPr>
        <w:name w:val="59A4594EB136410EA7F99A57AE20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450D5-E2CD-4A65-86B7-F577FE774532}"/>
      </w:docPartPr>
      <w:docPartBody>
        <w:p w:rsidR="00000000" w:rsidRDefault="00B25020">
          <w:pPr>
            <w:pStyle w:val="59A4594EB136410EA7F99A57AE200420"/>
          </w:pPr>
          <w:r>
            <w:t>Author One</w:t>
          </w:r>
        </w:p>
      </w:docPartBody>
    </w:docPart>
    <w:docPart>
      <w:docPartPr>
        <w:name w:val="0D2995E77E4F47F6B7F0434149ED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C402B-E029-4CCC-AEAB-4E3A8DDC933F}"/>
      </w:docPartPr>
      <w:docPartBody>
        <w:p w:rsidR="00000000" w:rsidRDefault="00B25020">
          <w:pPr>
            <w:pStyle w:val="0D2995E77E4F47F6B7F0434149EDBC1B"/>
          </w:pPr>
          <w:r>
            <w:t>Author Two</w:t>
          </w:r>
        </w:p>
      </w:docPartBody>
    </w:docPart>
    <w:docPart>
      <w:docPartPr>
        <w:name w:val="0DCBA15B7F2F4358887B4530FD50E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EC17-C131-4816-A21E-420473519BD1}"/>
      </w:docPartPr>
      <w:docPartBody>
        <w:p w:rsidR="00000000" w:rsidRDefault="00B25020">
          <w:pPr>
            <w:pStyle w:val="0DCBA15B7F2F4358887B4530FD50EB3F"/>
          </w:pPr>
          <w:r>
            <w:t>Abstract</w:t>
          </w:r>
        </w:p>
      </w:docPartBody>
    </w:docPart>
    <w:docPart>
      <w:docPartPr>
        <w:name w:val="2F70FA5AF7804B83909999686AC61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8691-88BA-4CE1-911E-AB5FF1C860BA}"/>
      </w:docPartPr>
      <w:docPartBody>
        <w:p w:rsidR="00000000" w:rsidRDefault="00B25020">
          <w:pPr>
            <w:pStyle w:val="2F70FA5AF7804B83909999686AC6107C"/>
          </w:pPr>
          <w:r>
            <w:t>Section Heading</w:t>
          </w:r>
        </w:p>
      </w:docPartBody>
    </w:docPart>
    <w:docPart>
      <w:docPartPr>
        <w:name w:val="43D5D73777834019B6EEB51489FC4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E6ED0-5C79-4BD3-8A48-1F9DA5B6C52D}"/>
      </w:docPartPr>
      <w:docPartBody>
        <w:p w:rsidR="00000000" w:rsidRDefault="00B25020">
          <w:pPr>
            <w:pStyle w:val="43D5D73777834019B6EEB51489FC4466"/>
          </w:pPr>
          <w:r>
            <w:t>Subsection Heading</w:t>
          </w:r>
        </w:p>
      </w:docPartBody>
    </w:docPart>
    <w:docPart>
      <w:docPartPr>
        <w:name w:val="535F005E38064BA787149331C4260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232E-4155-4608-B14C-B0D37BF1C175}"/>
      </w:docPartPr>
      <w:docPartBody>
        <w:p w:rsidR="00000000" w:rsidRDefault="00B25020">
          <w:pPr>
            <w:pStyle w:val="535F005E38064BA787149331C4260068"/>
          </w:pPr>
          <w:r w:rsidRPr="001E0697">
            <w:rPr>
              <w:rStyle w:val="Proof"/>
            </w:rPr>
            <w:t>Proof.</w:t>
          </w:r>
        </w:p>
      </w:docPartBody>
    </w:docPart>
    <w:docPart>
      <w:docPartPr>
        <w:name w:val="9DEBE349BBDD4E27B5C82B5826D2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390D0-737B-4E1A-9877-6DA97304D6FC}"/>
      </w:docPartPr>
      <w:docPartBody>
        <w:p w:rsidR="00000000" w:rsidRDefault="00B25020">
          <w:pPr>
            <w:pStyle w:val="9DEBE349BBDD4E27B5C82B5826D2F5E9"/>
          </w:pPr>
          <w:r>
            <w:t>Next Subsection</w:t>
          </w:r>
        </w:p>
      </w:docPartBody>
    </w:docPart>
    <w:docPart>
      <w:docPartPr>
        <w:name w:val="A429935D18564C26A1C50F5E220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78252-104A-4830-BC9D-D2EB8A09F6CE}"/>
      </w:docPartPr>
      <w:docPartBody>
        <w:p w:rsidR="00000000" w:rsidRDefault="00B25020">
          <w:pPr>
            <w:pStyle w:val="A429935D18564C26A1C50F5E220E3C5F"/>
          </w:pPr>
          <w:r>
            <w:t>Header</w:t>
          </w:r>
        </w:p>
      </w:docPartBody>
    </w:docPart>
    <w:docPart>
      <w:docPartPr>
        <w:name w:val="1CD46366EAE644DF880C98B951551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78BF-2819-48A3-9358-1771FBDEC957}"/>
      </w:docPartPr>
      <w:docPartBody>
        <w:p w:rsidR="00000000" w:rsidRDefault="00B25020">
          <w:pPr>
            <w:pStyle w:val="1CD46366EAE644DF880C98B9515511BE"/>
          </w:pPr>
          <w:r>
            <w:t>Subsection</w:t>
          </w:r>
        </w:p>
      </w:docPartBody>
    </w:docPart>
    <w:docPart>
      <w:docPartPr>
        <w:name w:val="B7316097583D4D09B9072A910552A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1CA5A-CD02-4245-94C3-6A9461D6CDCF}"/>
      </w:docPartPr>
      <w:docPartBody>
        <w:p w:rsidR="00000000" w:rsidRDefault="00B25020">
          <w:pPr>
            <w:pStyle w:val="B7316097583D4D09B9072A910552AEB9"/>
          </w:pPr>
          <w:r>
            <w:t>Subsubsection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20"/>
    <w:rsid w:val="00B2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D6D625044D470AACB27F4A4834F995">
    <w:name w:val="54D6D625044D470AACB27F4A4834F995"/>
  </w:style>
  <w:style w:type="paragraph" w:customStyle="1" w:styleId="E9008C4D48864F46A93BDAC3961861F9">
    <w:name w:val="E9008C4D48864F46A93BDAC3961861F9"/>
  </w:style>
  <w:style w:type="paragraph" w:customStyle="1" w:styleId="59A4594EB136410EA7F99A57AE200420">
    <w:name w:val="59A4594EB136410EA7F99A57AE200420"/>
  </w:style>
  <w:style w:type="paragraph" w:customStyle="1" w:styleId="0D2995E77E4F47F6B7F0434149EDBC1B">
    <w:name w:val="0D2995E77E4F47F6B7F0434149EDBC1B"/>
  </w:style>
  <w:style w:type="paragraph" w:customStyle="1" w:styleId="0DCBA15B7F2F4358887B4530FD50EB3F">
    <w:name w:val="0DCBA15B7F2F4358887B4530FD50EB3F"/>
  </w:style>
  <w:style w:type="paragraph" w:customStyle="1" w:styleId="2F70FA5AF7804B83909999686AC6107C">
    <w:name w:val="2F70FA5AF7804B83909999686AC6107C"/>
  </w:style>
  <w:style w:type="paragraph" w:customStyle="1" w:styleId="43D5D73777834019B6EEB51489FC4466">
    <w:name w:val="43D5D73777834019B6EEB51489FC4466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535F005E38064BA787149331C4260068">
    <w:name w:val="535F005E38064BA787149331C4260068"/>
  </w:style>
  <w:style w:type="paragraph" w:customStyle="1" w:styleId="9DEBE349BBDD4E27B5C82B5826D2F5E9">
    <w:name w:val="9DEBE349BBDD4E27B5C82B5826D2F5E9"/>
  </w:style>
  <w:style w:type="paragraph" w:customStyle="1" w:styleId="A429935D18564C26A1C50F5E220E3C5F">
    <w:name w:val="A429935D18564C26A1C50F5E220E3C5F"/>
  </w:style>
  <w:style w:type="paragraph" w:customStyle="1" w:styleId="1CD46366EAE644DF880C98B9515511BE">
    <w:name w:val="1CD46366EAE644DF880C98B9515511BE"/>
  </w:style>
  <w:style w:type="paragraph" w:customStyle="1" w:styleId="B7316097583D4D09B9072A910552AEB9">
    <w:name w:val="B7316097583D4D09B9072A910552A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8B8B-98F2-4379-8404-7E16BD3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18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Opoku, Ray</dc:creator>
  <cp:keywords/>
  <dc:description/>
  <cp:lastModifiedBy>Opoku, Ray</cp:lastModifiedBy>
  <cp:revision>2</cp:revision>
  <cp:lastPrinted>2018-03-14T00:03:00Z</cp:lastPrinted>
  <dcterms:created xsi:type="dcterms:W3CDTF">2022-05-12T17:42:00Z</dcterms:created>
  <dcterms:modified xsi:type="dcterms:W3CDTF">2022-05-12T18:00:00Z</dcterms:modified>
</cp:coreProperties>
</file>